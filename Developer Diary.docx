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27728" w14:textId="485A5BBD" w:rsidR="008019BA" w:rsidRDefault="004642CA">
      <w:pPr>
        <w:pStyle w:val="Title"/>
      </w:pPr>
      <w:r>
        <w:t>Developer Diary</w:t>
      </w:r>
    </w:p>
    <w:p w14:paraId="2241F21B" w14:textId="313E927A" w:rsidR="008019BA" w:rsidRDefault="004642CA">
      <w:pPr>
        <w:pStyle w:val="Heading1"/>
      </w:pPr>
      <w:r>
        <w:t>05/10/2019</w:t>
      </w:r>
    </w:p>
    <w:p w14:paraId="10C44984" w14:textId="0054C6E9" w:rsidR="008019BA" w:rsidRDefault="004642CA" w:rsidP="004642CA">
      <w:r>
        <w:t xml:space="preserve">Although I have been working on my game for </w:t>
      </w:r>
      <w:r w:rsidR="006370E8">
        <w:t>just over a week</w:t>
      </w:r>
      <w:r>
        <w:t xml:space="preserve"> already, I was not aware that a developer’s diary would be a required along with the game</w:t>
      </w:r>
      <w:r w:rsidR="006370E8">
        <w:t xml:space="preserve"> </w:t>
      </w:r>
      <w:r>
        <w:t>so I have quite a bit of work already done on the project that will go undocumented in this diary.</w:t>
      </w:r>
    </w:p>
    <w:p w14:paraId="2FDDD3AA" w14:textId="12BB3ADD" w:rsidR="006370E8" w:rsidRDefault="006370E8" w:rsidP="004642CA">
      <w:r>
        <w:t>I will quickly go over my progress up to this point however to try and cover what’s already been done:</w:t>
      </w:r>
    </w:p>
    <w:p w14:paraId="26CF86E0" w14:textId="4765F40C" w:rsidR="006370E8" w:rsidRDefault="006370E8" w:rsidP="004642CA">
      <w:pPr>
        <w:rPr>
          <w:b/>
          <w:bCs/>
        </w:rPr>
      </w:pPr>
      <w:r>
        <w:rPr>
          <w:b/>
          <w:bCs/>
        </w:rPr>
        <w:t>September 27</w:t>
      </w:r>
      <w:r w:rsidRPr="006370E8">
        <w:rPr>
          <w:b/>
          <w:bCs/>
          <w:vertAlign w:val="superscript"/>
        </w:rPr>
        <w:t>th</w:t>
      </w:r>
    </w:p>
    <w:p w14:paraId="2D504A93" w14:textId="4EBD9C7D" w:rsidR="006370E8" w:rsidRDefault="006370E8" w:rsidP="004642CA">
      <w:r>
        <w:t xml:space="preserve">As I do with any project or piece of </w:t>
      </w:r>
      <w:r w:rsidR="00255543">
        <w:t>work,</w:t>
      </w:r>
      <w:r>
        <w:t xml:space="preserve"> I created a git repository for the project and pushed it to Github.</w:t>
      </w:r>
    </w:p>
    <w:p w14:paraId="5B295507" w14:textId="2A91BD91" w:rsidR="00255543" w:rsidRDefault="00255543" w:rsidP="004642CA">
      <w:pPr>
        <w:rPr>
          <w:b/>
          <w:bCs/>
        </w:rPr>
      </w:pPr>
      <w:r>
        <w:rPr>
          <w:b/>
          <w:bCs/>
        </w:rPr>
        <w:t>September 28</w:t>
      </w:r>
      <w:r w:rsidRPr="00255543">
        <w:rPr>
          <w:b/>
          <w:bCs/>
          <w:vertAlign w:val="superscript"/>
        </w:rPr>
        <w:t>th</w:t>
      </w:r>
    </w:p>
    <w:p w14:paraId="34223C9E" w14:textId="7D31E987" w:rsidR="00255543" w:rsidRDefault="00255543" w:rsidP="004642CA">
      <w:r>
        <w:t>I got a good amount of work done on this day including:</w:t>
      </w:r>
    </w:p>
    <w:p w14:paraId="70900B6A" w14:textId="04F52608" w:rsidR="00255543" w:rsidRDefault="00255543" w:rsidP="00255543">
      <w:pPr>
        <w:pStyle w:val="ListParagraph"/>
        <w:numPr>
          <w:ilvl w:val="0"/>
          <w:numId w:val="23"/>
        </w:numPr>
      </w:pPr>
      <w:r>
        <w:t>Created a player and a Player Controller script</w:t>
      </w:r>
    </w:p>
    <w:p w14:paraId="4BC0C564" w14:textId="52706BBB" w:rsidR="00255543" w:rsidRDefault="00255543" w:rsidP="00255543">
      <w:pPr>
        <w:pStyle w:val="ListParagraph"/>
        <w:numPr>
          <w:ilvl w:val="0"/>
          <w:numId w:val="23"/>
        </w:numPr>
      </w:pPr>
      <w:r>
        <w:t>Designed the map/level that the player will be playing on.</w:t>
      </w:r>
    </w:p>
    <w:p w14:paraId="178A5D16" w14:textId="4120D8E6" w:rsidR="00255543" w:rsidRDefault="00255543" w:rsidP="00255543">
      <w:pPr>
        <w:pStyle w:val="ListParagraph"/>
        <w:numPr>
          <w:ilvl w:val="0"/>
          <w:numId w:val="23"/>
        </w:numPr>
      </w:pPr>
      <w:r>
        <w:t xml:space="preserve">Created a camera controller script </w:t>
      </w:r>
    </w:p>
    <w:p w14:paraId="242DCF51" w14:textId="26AA428F" w:rsidR="00255543" w:rsidRDefault="00255543" w:rsidP="00255543">
      <w:pPr>
        <w:pStyle w:val="ListParagraph"/>
        <w:numPr>
          <w:ilvl w:val="0"/>
          <w:numId w:val="23"/>
        </w:numPr>
      </w:pPr>
      <w:r>
        <w:t>Created a reload scene feature that instantly reloads the level when pressed.</w:t>
      </w:r>
    </w:p>
    <w:p w14:paraId="6CC84011" w14:textId="4980E016" w:rsidR="009A02DA" w:rsidRDefault="009A02DA" w:rsidP="009A02DA">
      <w:pPr>
        <w:rPr>
          <w:b/>
          <w:bCs/>
        </w:rPr>
      </w:pPr>
      <w:r>
        <w:rPr>
          <w:b/>
          <w:bCs/>
        </w:rPr>
        <w:t>September 29</w:t>
      </w:r>
      <w:r w:rsidRPr="009A02DA">
        <w:rPr>
          <w:b/>
          <w:bCs/>
          <w:vertAlign w:val="superscript"/>
        </w:rPr>
        <w:t>th</w:t>
      </w:r>
    </w:p>
    <w:p w14:paraId="70218EF8" w14:textId="01EBCB52" w:rsidR="009A02DA" w:rsidRDefault="009A02DA" w:rsidP="009A02DA">
      <w:r>
        <w:t>This was a less productive day. I created the animations for the player but didn’t fully get them working very well.</w:t>
      </w:r>
    </w:p>
    <w:p w14:paraId="4DE3A8DC" w14:textId="00253F52" w:rsidR="009A02DA" w:rsidRDefault="009A02DA" w:rsidP="009A02DA">
      <w:pPr>
        <w:rPr>
          <w:b/>
          <w:bCs/>
        </w:rPr>
      </w:pPr>
      <w:r>
        <w:rPr>
          <w:b/>
          <w:bCs/>
        </w:rPr>
        <w:t>September 30</w:t>
      </w:r>
      <w:r w:rsidRPr="009A02DA">
        <w:rPr>
          <w:b/>
          <w:bCs/>
          <w:vertAlign w:val="superscript"/>
        </w:rPr>
        <w:t>th</w:t>
      </w:r>
    </w:p>
    <w:p w14:paraId="1946607D" w14:textId="77777777" w:rsidR="007804FE" w:rsidRDefault="009A02DA" w:rsidP="009A02DA">
      <w:r>
        <w:t>I finished the animations for the player although I’m still not happy with how they make the player look. I will probably come back to them once I have the game completed.</w:t>
      </w:r>
    </w:p>
    <w:p w14:paraId="2FFAE7D5" w14:textId="2A016C4B" w:rsidR="009A02DA" w:rsidRDefault="009A02DA" w:rsidP="009A02DA">
      <w:r>
        <w:t xml:space="preserve">I also fixed an issue </w:t>
      </w:r>
      <w:r w:rsidR="007804FE">
        <w:t xml:space="preserve">I had with the player where he would not stop moving along the x axis even after the movement key was not being pressed. At first I added more mass to the player and linear </w:t>
      </w:r>
      <w:r w:rsidR="007804FE">
        <w:lastRenderedPageBreak/>
        <w:t xml:space="preserve">drag to try and weigh him down more hoping it would fix it and it sort of did. </w:t>
      </w:r>
      <w:r w:rsidR="00051A36">
        <w:t>However,</w:t>
      </w:r>
      <w:r w:rsidR="007804FE">
        <w:t xml:space="preserve"> in my move method all I needed to do was add an else statement setting the players horizontal movement to 0 if he wasn’t moving along the x axis.</w:t>
      </w:r>
    </w:p>
    <w:p w14:paraId="7493E4B6" w14:textId="13A44035" w:rsidR="007804FE" w:rsidRDefault="007804FE" w:rsidP="009A02DA">
      <w:r>
        <w:t>Lastly</w:t>
      </w:r>
      <w:r w:rsidR="00051A36">
        <w:t>,</w:t>
      </w:r>
      <w:r>
        <w:t xml:space="preserve"> I added a player flip feature where the player sprite’s local scale would be -1 if the player was moving left on the x axis.</w:t>
      </w:r>
    </w:p>
    <w:p w14:paraId="1F3FE542" w14:textId="1D28A3B1" w:rsidR="00051A36" w:rsidRDefault="00051A36" w:rsidP="009A02DA">
      <w:pPr>
        <w:rPr>
          <w:b/>
          <w:bCs/>
        </w:rPr>
      </w:pPr>
      <w:r>
        <w:rPr>
          <w:b/>
          <w:bCs/>
        </w:rPr>
        <w:t>October 5</w:t>
      </w:r>
      <w:r w:rsidRPr="00051A36">
        <w:rPr>
          <w:b/>
          <w:bCs/>
          <w:vertAlign w:val="superscript"/>
        </w:rPr>
        <w:t>th</w:t>
      </w:r>
    </w:p>
    <w:p w14:paraId="3B1C701B" w14:textId="0ED97740" w:rsidR="00051A36" w:rsidRDefault="00051A36" w:rsidP="009A02DA">
      <w:r>
        <w:t xml:space="preserve">That brings us to today where I </w:t>
      </w:r>
      <w:r w:rsidR="00126C0F">
        <w:t>have added a trigger event on 3 switches. Each one when interacted with will destroy a platform overhead which then drops a box for the player to move along the level. I also added a change color feature when they have been interacted with to make the user experience a bit nicer and make the level more colorful.</w:t>
      </w:r>
    </w:p>
    <w:p w14:paraId="47C0826E" w14:textId="2733EC77" w:rsidR="009F7E35" w:rsidRPr="00051A36" w:rsidRDefault="009F7E35" w:rsidP="009A02DA">
      <w:r>
        <w:t>Lastly I added an empty game object into where the player must get the block (the goal). This will act as a trigger and has a very simple trigger check script attached to it to check to see if the correct block has entered the collider.</w:t>
      </w:r>
      <w:bookmarkStart w:id="0" w:name="_GoBack"/>
      <w:bookmarkEnd w:id="0"/>
      <w:r>
        <w:t xml:space="preserve"> </w:t>
      </w:r>
    </w:p>
    <w:p w14:paraId="43FF1236" w14:textId="77777777" w:rsidR="006370E8" w:rsidRDefault="006370E8" w:rsidP="004642CA"/>
    <w:p w14:paraId="5544F69D" w14:textId="2B6A7B88" w:rsidR="008019BA" w:rsidRDefault="008019BA" w:rsidP="00D679B8"/>
    <w:p w14:paraId="51B5BE93" w14:textId="3286953F" w:rsidR="00992A06" w:rsidRDefault="00992A06"/>
    <w:p w14:paraId="323F8D6E" w14:textId="4B2173D3" w:rsidR="006370E8" w:rsidRDefault="006370E8"/>
    <w:p w14:paraId="5D654EB3" w14:textId="12891C32" w:rsidR="006370E8" w:rsidRDefault="006370E8"/>
    <w:p w14:paraId="3D7352A9" w14:textId="77777777" w:rsidR="006370E8" w:rsidRDefault="006370E8" w:rsidP="006370E8">
      <w:pPr>
        <w:pStyle w:val="Title"/>
      </w:pPr>
      <w:r>
        <w:t>Developer Diary</w:t>
      </w:r>
    </w:p>
    <w:p w14:paraId="0C36FAE9" w14:textId="77777777" w:rsidR="006370E8" w:rsidRDefault="006370E8" w:rsidP="006370E8">
      <w:pPr>
        <w:pStyle w:val="Heading1"/>
      </w:pPr>
      <w:r>
        <w:t>05/10/2019</w:t>
      </w:r>
    </w:p>
    <w:p w14:paraId="34446422" w14:textId="77777777" w:rsidR="006370E8" w:rsidRDefault="006370E8" w:rsidP="006370E8">
      <w:r>
        <w:t>Although I have been working on my game for 2 weeks already, I was not aware that a developer’s diary would be a required along with the game so I have quite a bit of work already done on the project that will go undocumented in this diary.</w:t>
      </w:r>
    </w:p>
    <w:p w14:paraId="3EC23BA0" w14:textId="77777777" w:rsidR="006370E8" w:rsidRDefault="006370E8" w:rsidP="006370E8">
      <w:r>
        <w:lastRenderedPageBreak/>
        <w:t>I will quickly go over my progress up to this point however to try and cover what’s already been done.</w:t>
      </w:r>
    </w:p>
    <w:p w14:paraId="3C7649B5" w14:textId="77777777" w:rsidR="006370E8" w:rsidRDefault="006370E8" w:rsidP="006370E8">
      <w:r>
        <w:rPr>
          <w:noProof/>
          <w:lang w:eastAsia="en-US"/>
        </w:rPr>
        <w:drawing>
          <wp:inline distT="0" distB="0" distL="0" distR="0" wp14:anchorId="2C29B5F8" wp14:editId="5736B4AC">
            <wp:extent cx="5486400" cy="3657600"/>
            <wp:effectExtent l="0" t="0" r="0" b="0"/>
            <wp:docPr id="1" name="Picture 1" descr="Red, yellow, and brown boulders on a beach in bright sunshine with a blue sk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alias w:val="Paragraph Text:"/>
        <w:tag w:val="Paragraph Text:"/>
        <w:id w:val="977189286"/>
        <w:placeholder>
          <w:docPart w:val="F267229555E94F2C875B951E977796F5"/>
        </w:placeholder>
        <w:temporary/>
        <w:showingPlcHdr/>
        <w15:appearance w15:val="hidden"/>
      </w:sdtPr>
      <w:sdtEndPr/>
      <w:sdtContent>
        <w:p w14:paraId="20F683C4" w14:textId="77777777" w:rsidR="006370E8" w:rsidRDefault="006370E8" w:rsidP="006370E8">
          <w:r>
            <w:t>Want to insert a picture from your files or add a shape or text box? You got it! On the Insert tab of the ribbon, just click the option you need.</w:t>
          </w:r>
        </w:p>
      </w:sdtContent>
    </w:sdt>
    <w:p w14:paraId="310B649C" w14:textId="77777777" w:rsidR="006370E8" w:rsidRDefault="006370E8"/>
    <w:sectPr w:rsidR="006370E8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C413C" w14:textId="77777777" w:rsidR="00A172AA" w:rsidRDefault="00A172AA">
      <w:pPr>
        <w:spacing w:after="0" w:line="240" w:lineRule="auto"/>
      </w:pPr>
      <w:r>
        <w:separator/>
      </w:r>
    </w:p>
  </w:endnote>
  <w:endnote w:type="continuationSeparator" w:id="0">
    <w:p w14:paraId="741F08C3" w14:textId="77777777" w:rsidR="00A172AA" w:rsidRDefault="00A1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E69BD3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1C718" w14:textId="77777777" w:rsidR="00A172AA" w:rsidRDefault="00A172AA">
      <w:pPr>
        <w:spacing w:after="0" w:line="240" w:lineRule="auto"/>
      </w:pPr>
      <w:r>
        <w:separator/>
      </w:r>
    </w:p>
  </w:footnote>
  <w:footnote w:type="continuationSeparator" w:id="0">
    <w:p w14:paraId="1005555F" w14:textId="77777777" w:rsidR="00A172AA" w:rsidRDefault="00A17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1122C8B"/>
    <w:multiLevelType w:val="hybridMultilevel"/>
    <w:tmpl w:val="3CC84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CA"/>
    <w:rsid w:val="00051A36"/>
    <w:rsid w:val="00126C0F"/>
    <w:rsid w:val="001C7CB6"/>
    <w:rsid w:val="00255543"/>
    <w:rsid w:val="004642CA"/>
    <w:rsid w:val="00510A0C"/>
    <w:rsid w:val="00590AE5"/>
    <w:rsid w:val="00617A95"/>
    <w:rsid w:val="006370E8"/>
    <w:rsid w:val="007804FE"/>
    <w:rsid w:val="00786158"/>
    <w:rsid w:val="0079250A"/>
    <w:rsid w:val="007F4948"/>
    <w:rsid w:val="008019BA"/>
    <w:rsid w:val="008B1492"/>
    <w:rsid w:val="00992A06"/>
    <w:rsid w:val="009A02DA"/>
    <w:rsid w:val="009F7E35"/>
    <w:rsid w:val="00A172AA"/>
    <w:rsid w:val="00A909D3"/>
    <w:rsid w:val="00AA2295"/>
    <w:rsid w:val="00CF0529"/>
    <w:rsid w:val="00D679B8"/>
    <w:rsid w:val="00DE08A9"/>
    <w:rsid w:val="00F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125B6"/>
  <w15:chartTrackingRefBased/>
  <w15:docId w15:val="{BF69AF83-6AE4-4D85-953F-6B151EE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25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ilk\AppData\Roaming\Microsoft\Templates\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267229555E94F2C875B951E97779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4ACDD-BE38-4908-824D-3C66C59E03BC}"/>
      </w:docPartPr>
      <w:docPartBody>
        <w:p w:rsidR="0041627E" w:rsidRDefault="00C2066A" w:rsidP="00C2066A">
          <w:pPr>
            <w:pStyle w:val="F267229555E94F2C875B951E977796F5"/>
          </w:pPr>
          <w:r>
            <w:t>Want to insert a picture from your files or add a shape or text box? You got it! On the Insert tab of the ribbon, just click the option you need.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6A"/>
    <w:rsid w:val="003252FC"/>
    <w:rsid w:val="0041627E"/>
    <w:rsid w:val="009F4709"/>
    <w:rsid w:val="00C2066A"/>
    <w:rsid w:val="00FD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B2ADEE866941268AB6481756B1E512">
    <w:name w:val="36B2ADEE866941268AB6481756B1E512"/>
  </w:style>
  <w:style w:type="paragraph" w:customStyle="1" w:styleId="6452424647684C88981698F7005F5A9A">
    <w:name w:val="6452424647684C88981698F7005F5A9A"/>
  </w:style>
  <w:style w:type="paragraph" w:customStyle="1" w:styleId="66D2A5D4925E4BDAB53F81C09E398FDF">
    <w:name w:val="66D2A5D4925E4BDAB53F81C09E398FDF"/>
  </w:style>
  <w:style w:type="paragraph" w:customStyle="1" w:styleId="413098A1C4354A5EAE5215A57C0E6D17">
    <w:name w:val="413098A1C4354A5EAE5215A57C0E6D17"/>
  </w:style>
  <w:style w:type="paragraph" w:customStyle="1" w:styleId="F267229555E94F2C875B951E977796F5">
    <w:name w:val="F267229555E94F2C875B951E977796F5"/>
    <w:rsid w:val="00C206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48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Kyne</dc:creator>
  <cp:keywords/>
  <dc:description/>
  <cp:lastModifiedBy>Neil Kyne</cp:lastModifiedBy>
  <cp:revision>6</cp:revision>
  <dcterms:created xsi:type="dcterms:W3CDTF">2019-10-05T11:59:00Z</dcterms:created>
  <dcterms:modified xsi:type="dcterms:W3CDTF">2019-10-05T20:23:00Z</dcterms:modified>
</cp:coreProperties>
</file>